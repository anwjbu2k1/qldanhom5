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DCDD" w14:textId="77777777" w:rsidR="000E5332" w:rsidRPr="00BA000F" w:rsidRDefault="000E5332" w:rsidP="00BA000F">
      <w:pPr>
        <w:jc w:val="center"/>
        <w:rPr>
          <w:b/>
        </w:rPr>
      </w:pPr>
      <w:r w:rsidRPr="00BA000F">
        <w:rPr>
          <w:b/>
        </w:rPr>
        <w:t>BỘ GIÁO DỤC ĐÀO TẠO</w:t>
      </w:r>
    </w:p>
    <w:p w14:paraId="7ECBBF68" w14:textId="77777777" w:rsidR="000E5332" w:rsidRPr="00BA000F" w:rsidRDefault="000E5332" w:rsidP="00BA000F">
      <w:pPr>
        <w:jc w:val="center"/>
        <w:rPr>
          <w:b/>
        </w:rPr>
      </w:pPr>
      <w:r w:rsidRPr="00BA000F">
        <w:rPr>
          <w:b/>
        </w:rPr>
        <w:t>TRƯỜNG ĐẠI HỌC THĂNG LONG</w:t>
      </w:r>
    </w:p>
    <w:p w14:paraId="697AF0AA" w14:textId="2900BCFC" w:rsidR="000E5332" w:rsidRPr="00BA000F" w:rsidRDefault="00AD5FE3" w:rsidP="00BA000F">
      <w:pPr>
        <w:spacing w:before="2600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BÀI TẬP LỚN</w:t>
      </w:r>
    </w:p>
    <w:p w14:paraId="3DBD6D57" w14:textId="0E4C0045" w:rsidR="0081406B" w:rsidRPr="0081406B" w:rsidRDefault="0081406B" w:rsidP="0081406B">
      <w:pPr>
        <w:spacing w:before="1400" w:after="0"/>
        <w:jc w:val="center"/>
        <w:rPr>
          <w:b/>
          <w:sz w:val="40"/>
          <w:szCs w:val="40"/>
        </w:rPr>
      </w:pPr>
      <w:r w:rsidRPr="0081406B">
        <w:rPr>
          <w:b/>
          <w:sz w:val="40"/>
          <w:szCs w:val="40"/>
        </w:rPr>
        <w:t xml:space="preserve">MÔN DỰ ÁN CÔNG NGHỆ THÔNG TIN </w:t>
      </w:r>
    </w:p>
    <w:p w14:paraId="2C6F9B93" w14:textId="27187D32" w:rsidR="000E5332" w:rsidRPr="00BA000F" w:rsidRDefault="0081406B" w:rsidP="0081406B">
      <w:pPr>
        <w:spacing w:before="0" w:after="2600"/>
        <w:jc w:val="center"/>
        <w:rPr>
          <w:b/>
          <w:sz w:val="40"/>
          <w:szCs w:val="40"/>
        </w:rPr>
      </w:pPr>
      <w:r w:rsidRPr="0081406B">
        <w:rPr>
          <w:b/>
          <w:sz w:val="40"/>
          <w:szCs w:val="40"/>
        </w:rPr>
        <w:t>PHẦN MỀM QUẢN LÝ SINH VIÊN</w:t>
      </w:r>
    </w:p>
    <w:p w14:paraId="58593509" w14:textId="69C349DB" w:rsidR="0081406B" w:rsidRDefault="00BA000F" w:rsidP="00BA000F">
      <w:pPr>
        <w:tabs>
          <w:tab w:val="left" w:pos="2268"/>
          <w:tab w:val="left" w:pos="5376"/>
        </w:tabs>
        <w:spacing w:before="60" w:after="60"/>
        <w:jc w:val="left"/>
        <w:rPr>
          <w:b/>
        </w:rPr>
      </w:pPr>
      <w:r>
        <w:rPr>
          <w:b/>
        </w:rPr>
        <w:tab/>
      </w:r>
      <w:r w:rsidR="000E5332" w:rsidRPr="00BA000F">
        <w:rPr>
          <w:b/>
        </w:rPr>
        <w:t xml:space="preserve">SINH VIÊN THỰC HIỆN: </w:t>
      </w:r>
      <w:r>
        <w:rPr>
          <w:b/>
        </w:rPr>
        <w:tab/>
      </w:r>
      <w:r w:rsidR="0081406B">
        <w:rPr>
          <w:rStyle w:val="normaltextrun"/>
          <w:b/>
          <w:bCs/>
          <w:color w:val="000000"/>
          <w:szCs w:val="26"/>
          <w:bdr w:val="none" w:sz="0" w:space="0" w:color="auto" w:frame="1"/>
          <w:lang w:val="vi-VN"/>
        </w:rPr>
        <w:t>A35092</w:t>
      </w:r>
      <w:r w:rsidR="0081406B">
        <w:rPr>
          <w:rStyle w:val="normaltextrun"/>
          <w:b/>
          <w:bCs/>
          <w:color w:val="000000"/>
          <w:szCs w:val="26"/>
          <w:bdr w:val="none" w:sz="0" w:space="0" w:color="auto" w:frame="1"/>
        </w:rPr>
        <w:t>-</w:t>
      </w:r>
      <w:r w:rsidR="0081406B">
        <w:rPr>
          <w:rStyle w:val="normaltextrun"/>
          <w:b/>
          <w:bCs/>
          <w:color w:val="000000"/>
          <w:szCs w:val="26"/>
          <w:bdr w:val="none" w:sz="0" w:space="0" w:color="auto" w:frame="1"/>
          <w:lang w:val="vi-VN"/>
        </w:rPr>
        <w:t>Nguyễn Quang Sơn</w:t>
      </w:r>
    </w:p>
    <w:p w14:paraId="5431F24E" w14:textId="6735BD95" w:rsidR="00AF3021" w:rsidRDefault="0081406B" w:rsidP="00BA000F">
      <w:pPr>
        <w:tabs>
          <w:tab w:val="left" w:pos="2268"/>
          <w:tab w:val="left" w:pos="5376"/>
        </w:tabs>
        <w:spacing w:before="60" w:after="60"/>
        <w:jc w:val="left"/>
        <w:rPr>
          <w:rStyle w:val="normaltextrun"/>
          <w:b/>
          <w:bCs/>
          <w:color w:val="000000"/>
          <w:szCs w:val="26"/>
          <w:bdr w:val="none" w:sz="0" w:space="0" w:color="auto" w:frame="1"/>
          <w:lang w:val="vi-VN"/>
        </w:rPr>
      </w:pPr>
      <w:r>
        <w:rPr>
          <w:rStyle w:val="normaltextrun"/>
          <w:b/>
          <w:bCs/>
          <w:color w:val="000000"/>
          <w:szCs w:val="26"/>
          <w:bdr w:val="none" w:sz="0" w:space="0" w:color="auto" w:frame="1"/>
          <w:lang w:val="vi-VN"/>
        </w:rPr>
        <w:tab/>
      </w:r>
      <w:r>
        <w:rPr>
          <w:rStyle w:val="normaltextrun"/>
          <w:b/>
          <w:bCs/>
          <w:color w:val="000000"/>
          <w:szCs w:val="26"/>
          <w:bdr w:val="none" w:sz="0" w:space="0" w:color="auto" w:frame="1"/>
          <w:lang w:val="vi-VN"/>
        </w:rPr>
        <w:tab/>
      </w:r>
      <w:r w:rsidR="00AF3021">
        <w:rPr>
          <w:rStyle w:val="normaltextrun"/>
          <w:b/>
          <w:bCs/>
          <w:color w:val="000000"/>
          <w:szCs w:val="26"/>
          <w:bdr w:val="none" w:sz="0" w:space="0" w:color="auto" w:frame="1"/>
          <w:lang w:val="vi-VN"/>
        </w:rPr>
        <w:t>A35973</w:t>
      </w:r>
      <w:r w:rsidR="00AF3021">
        <w:rPr>
          <w:rStyle w:val="normaltextrun"/>
          <w:b/>
          <w:bCs/>
          <w:color w:val="000000"/>
          <w:szCs w:val="26"/>
          <w:bdr w:val="none" w:sz="0" w:space="0" w:color="auto" w:frame="1"/>
        </w:rPr>
        <w:t>-</w:t>
      </w:r>
      <w:r w:rsidR="00AF3021">
        <w:rPr>
          <w:rStyle w:val="normaltextrun"/>
          <w:b/>
          <w:bCs/>
          <w:color w:val="000000"/>
          <w:szCs w:val="26"/>
          <w:bdr w:val="none" w:sz="0" w:space="0" w:color="auto" w:frame="1"/>
          <w:lang w:val="vi-VN"/>
        </w:rPr>
        <w:t>Trương Tuấn Hiệp</w:t>
      </w:r>
    </w:p>
    <w:p w14:paraId="1F386115" w14:textId="74C3B762" w:rsidR="00AF3021" w:rsidRDefault="00AF3021" w:rsidP="00BA000F">
      <w:pPr>
        <w:tabs>
          <w:tab w:val="left" w:pos="2268"/>
          <w:tab w:val="left" w:pos="5376"/>
        </w:tabs>
        <w:spacing w:before="60" w:after="60"/>
        <w:jc w:val="left"/>
        <w:rPr>
          <w:rStyle w:val="normaltextrun"/>
          <w:b/>
          <w:bCs/>
          <w:color w:val="000000"/>
          <w:szCs w:val="26"/>
          <w:bdr w:val="none" w:sz="0" w:space="0" w:color="auto" w:frame="1"/>
          <w:lang w:val="vi-VN"/>
        </w:rPr>
      </w:pPr>
      <w:r>
        <w:rPr>
          <w:rStyle w:val="normaltextrun"/>
          <w:b/>
          <w:bCs/>
          <w:color w:val="000000"/>
          <w:szCs w:val="26"/>
          <w:bdr w:val="none" w:sz="0" w:space="0" w:color="auto" w:frame="1"/>
          <w:lang w:val="vi-VN"/>
        </w:rPr>
        <w:tab/>
      </w:r>
      <w:r>
        <w:rPr>
          <w:rStyle w:val="normaltextrun"/>
          <w:b/>
          <w:bCs/>
          <w:color w:val="000000"/>
          <w:szCs w:val="26"/>
          <w:bdr w:val="none" w:sz="0" w:space="0" w:color="auto" w:frame="1"/>
          <w:lang w:val="vi-VN"/>
        </w:rPr>
        <w:tab/>
        <w:t>A37114</w:t>
      </w:r>
      <w:r w:rsidR="0081406B">
        <w:rPr>
          <w:rStyle w:val="normaltextrun"/>
          <w:b/>
          <w:bCs/>
          <w:color w:val="000000"/>
          <w:szCs w:val="26"/>
          <w:bdr w:val="none" w:sz="0" w:space="0" w:color="auto" w:frame="1"/>
        </w:rPr>
        <w:t>-</w:t>
      </w:r>
      <w:r>
        <w:rPr>
          <w:rStyle w:val="normaltextrun"/>
          <w:b/>
          <w:bCs/>
          <w:color w:val="000000"/>
          <w:szCs w:val="26"/>
          <w:bdr w:val="none" w:sz="0" w:space="0" w:color="auto" w:frame="1"/>
          <w:lang w:val="vi-VN"/>
        </w:rPr>
        <w:t>Phạm Quốc Việt</w:t>
      </w:r>
    </w:p>
    <w:p w14:paraId="1AD5227E" w14:textId="34F2D94C" w:rsidR="00AF3021" w:rsidRDefault="00AF3021" w:rsidP="00BA000F">
      <w:pPr>
        <w:tabs>
          <w:tab w:val="left" w:pos="2268"/>
          <w:tab w:val="left" w:pos="5376"/>
        </w:tabs>
        <w:spacing w:before="60" w:after="60"/>
        <w:jc w:val="left"/>
        <w:rPr>
          <w:rStyle w:val="normaltextrun"/>
          <w:b/>
          <w:bCs/>
          <w:color w:val="000000"/>
          <w:szCs w:val="26"/>
          <w:bdr w:val="none" w:sz="0" w:space="0" w:color="auto" w:frame="1"/>
          <w:lang w:val="vi-VN"/>
        </w:rPr>
      </w:pPr>
      <w:r>
        <w:rPr>
          <w:rStyle w:val="normaltextrun"/>
          <w:b/>
          <w:bCs/>
          <w:color w:val="000000"/>
          <w:szCs w:val="26"/>
          <w:bdr w:val="none" w:sz="0" w:space="0" w:color="auto" w:frame="1"/>
          <w:lang w:val="vi-VN"/>
        </w:rPr>
        <w:tab/>
      </w:r>
      <w:r>
        <w:rPr>
          <w:rStyle w:val="normaltextrun"/>
          <w:b/>
          <w:bCs/>
          <w:color w:val="000000"/>
          <w:szCs w:val="26"/>
          <w:bdr w:val="none" w:sz="0" w:space="0" w:color="auto" w:frame="1"/>
          <w:lang w:val="vi-VN"/>
        </w:rPr>
        <w:tab/>
        <w:t>A35090</w:t>
      </w:r>
      <w:r w:rsidR="0081406B">
        <w:rPr>
          <w:rStyle w:val="normaltextrun"/>
          <w:b/>
          <w:bCs/>
          <w:color w:val="000000"/>
          <w:szCs w:val="26"/>
          <w:bdr w:val="none" w:sz="0" w:space="0" w:color="auto" w:frame="1"/>
        </w:rPr>
        <w:t>-</w:t>
      </w:r>
      <w:r>
        <w:rPr>
          <w:rStyle w:val="normaltextrun"/>
          <w:b/>
          <w:bCs/>
          <w:color w:val="000000"/>
          <w:szCs w:val="26"/>
          <w:bdr w:val="none" w:sz="0" w:space="0" w:color="auto" w:frame="1"/>
          <w:lang w:val="vi-VN"/>
        </w:rPr>
        <w:t>Tô Đức Dũng</w:t>
      </w:r>
    </w:p>
    <w:p w14:paraId="1C41600A" w14:textId="7E44D9ED" w:rsidR="00AF3021" w:rsidRDefault="0081406B" w:rsidP="00BA000F">
      <w:pPr>
        <w:tabs>
          <w:tab w:val="left" w:pos="2268"/>
          <w:tab w:val="left" w:pos="5376"/>
        </w:tabs>
        <w:spacing w:before="60" w:after="60"/>
        <w:jc w:val="left"/>
        <w:rPr>
          <w:rStyle w:val="normaltextrun"/>
          <w:b/>
          <w:bCs/>
          <w:color w:val="000000"/>
          <w:szCs w:val="26"/>
          <w:bdr w:val="none" w:sz="0" w:space="0" w:color="auto" w:frame="1"/>
          <w:lang w:val="vi-VN"/>
        </w:rPr>
      </w:pPr>
      <w:r>
        <w:rPr>
          <w:rStyle w:val="normaltextrun"/>
          <w:b/>
          <w:bCs/>
          <w:color w:val="000000"/>
          <w:szCs w:val="26"/>
          <w:bdr w:val="none" w:sz="0" w:space="0" w:color="auto" w:frame="1"/>
          <w:lang w:val="vi-VN"/>
        </w:rPr>
        <w:tab/>
      </w:r>
      <w:r>
        <w:rPr>
          <w:rStyle w:val="normaltextrun"/>
          <w:b/>
          <w:bCs/>
          <w:color w:val="000000"/>
          <w:szCs w:val="26"/>
          <w:bdr w:val="none" w:sz="0" w:space="0" w:color="auto" w:frame="1"/>
          <w:lang w:val="vi-VN"/>
        </w:rPr>
        <w:tab/>
      </w:r>
      <w:r>
        <w:rPr>
          <w:rStyle w:val="normaltextrun"/>
          <w:b/>
          <w:bCs/>
          <w:color w:val="000000"/>
          <w:szCs w:val="26"/>
          <w:shd w:val="clear" w:color="auto" w:fill="FFFFFF"/>
          <w:lang w:val="vi-VN"/>
        </w:rPr>
        <w:t>A36666</w:t>
      </w:r>
      <w:r>
        <w:rPr>
          <w:rStyle w:val="normaltextrun"/>
          <w:b/>
          <w:bCs/>
          <w:color w:val="000000"/>
          <w:szCs w:val="26"/>
          <w:shd w:val="clear" w:color="auto" w:fill="FFFFFF"/>
        </w:rPr>
        <w:t>-</w:t>
      </w:r>
      <w:r>
        <w:rPr>
          <w:rStyle w:val="normaltextrun"/>
          <w:b/>
          <w:bCs/>
          <w:color w:val="000000"/>
          <w:szCs w:val="26"/>
          <w:shd w:val="clear" w:color="auto" w:fill="FFFFFF"/>
          <w:lang w:val="vi-VN"/>
        </w:rPr>
        <w:t>Lê Hải An</w:t>
      </w:r>
      <w:r>
        <w:rPr>
          <w:rStyle w:val="eop"/>
          <w:color w:val="000000"/>
          <w:szCs w:val="26"/>
          <w:shd w:val="clear" w:color="auto" w:fill="FFFFFF"/>
        </w:rPr>
        <w:t> </w:t>
      </w:r>
      <w:r w:rsidR="00AF3021">
        <w:rPr>
          <w:rStyle w:val="normaltextrun"/>
          <w:b/>
          <w:bCs/>
          <w:color w:val="000000"/>
          <w:szCs w:val="26"/>
          <w:bdr w:val="none" w:sz="0" w:space="0" w:color="auto" w:frame="1"/>
          <w:lang w:val="vi-VN"/>
        </w:rPr>
        <w:tab/>
      </w:r>
    </w:p>
    <w:p w14:paraId="25FE83B0" w14:textId="43A31E25" w:rsidR="00925A75" w:rsidRPr="000474FC" w:rsidRDefault="000E5332" w:rsidP="00AD5FE3">
      <w:pPr>
        <w:tabs>
          <w:tab w:val="left" w:pos="2268"/>
          <w:tab w:val="left" w:pos="5376"/>
        </w:tabs>
        <w:spacing w:before="2560" w:after="60"/>
        <w:jc w:val="center"/>
        <w:rPr>
          <w:b/>
          <w:lang w:val="vi-VN"/>
        </w:rPr>
      </w:pPr>
      <w:r w:rsidRPr="000474FC">
        <w:rPr>
          <w:b/>
          <w:lang w:val="vi-VN"/>
        </w:rPr>
        <w:t xml:space="preserve">HÀ NỘI </w:t>
      </w:r>
      <w:r w:rsidR="00CB2A04" w:rsidRPr="000474FC">
        <w:rPr>
          <w:b/>
          <w:lang w:val="vi-VN"/>
        </w:rPr>
        <w:t>-</w:t>
      </w:r>
      <w:r w:rsidRPr="000474FC">
        <w:rPr>
          <w:b/>
          <w:lang w:val="vi-VN"/>
        </w:rPr>
        <w:t xml:space="preserve"> 2022</w:t>
      </w:r>
    </w:p>
    <w:p w14:paraId="032F8875" w14:textId="717B2501" w:rsidR="000474FC" w:rsidRPr="000474FC" w:rsidRDefault="000474FC" w:rsidP="000474FC">
      <w:pPr>
        <w:pStyle w:val="Heading1"/>
        <w:rPr>
          <w:lang w:val="vi-VN"/>
        </w:rPr>
      </w:pPr>
      <w:r w:rsidRPr="000474FC">
        <w:rPr>
          <w:lang w:val="vi-VN"/>
        </w:rPr>
        <w:lastRenderedPageBreak/>
        <w:t xml:space="preserve">Tổng quát </w:t>
      </w:r>
    </w:p>
    <w:p w14:paraId="5192A0D5" w14:textId="77777777" w:rsidR="000474FC" w:rsidRPr="000474FC" w:rsidRDefault="000474FC" w:rsidP="000474FC">
      <w:pPr>
        <w:spacing w:before="0" w:after="360"/>
        <w:rPr>
          <w:lang w:val="vi-VN"/>
        </w:rPr>
      </w:pPr>
    </w:p>
    <w:p w14:paraId="4CBF538B" w14:textId="1871FB53" w:rsidR="000474FC" w:rsidRPr="000474FC" w:rsidRDefault="000474FC" w:rsidP="00D74AB7">
      <w:pPr>
        <w:pStyle w:val="Heading2"/>
        <w:rPr>
          <w:lang w:val="vi-VN"/>
        </w:rPr>
      </w:pPr>
      <w:r w:rsidRPr="000474FC">
        <w:rPr>
          <w:lang w:val="vi-VN"/>
        </w:rPr>
        <w:t xml:space="preserve">Yêu cầu về sử dụng </w:t>
      </w:r>
    </w:p>
    <w:p w14:paraId="6733ACDE" w14:textId="77777777" w:rsidR="00FE047C" w:rsidRDefault="00FE047C" w:rsidP="00F05965">
      <w:pPr>
        <w:pStyle w:val="StyleTr"/>
        <w:rPr>
          <w:lang w:val="vi-VN"/>
        </w:rPr>
      </w:pPr>
      <w:r w:rsidRPr="00FE047C">
        <w:rPr>
          <w:lang w:val="vi-VN"/>
        </w:rPr>
        <w:t>Nhập thông tin ban đầu và cập nhật thông tin về sinh viên (mã sinh viên, họ và tên, địa chỉ, email được cấp, năm sinh, giới tính, số CMND/thẻ căn cước, kết quả học tập-điểm học tập và điểm rèn luyện…)</w:t>
      </w:r>
    </w:p>
    <w:p w14:paraId="70F8B935" w14:textId="49D70CD6" w:rsidR="00FE047C" w:rsidRPr="00FE047C" w:rsidRDefault="00FE047C" w:rsidP="00FE047C">
      <w:pPr>
        <w:pStyle w:val="StyleTr"/>
        <w:rPr>
          <w:lang w:val="vi-VN"/>
        </w:rPr>
      </w:pPr>
      <w:r w:rsidRPr="00FE047C">
        <w:rPr>
          <w:lang w:val="vi-VN"/>
        </w:rPr>
        <w:t>Tra cứu các sinh viên theo các thuộc tính và nhóm thuộc tính để làm báo cáo.</w:t>
      </w:r>
    </w:p>
    <w:p w14:paraId="66501FD7" w14:textId="0B2948B5" w:rsidR="00FE047C" w:rsidRPr="00FE047C" w:rsidRDefault="00FE047C" w:rsidP="00FE047C">
      <w:pPr>
        <w:pStyle w:val="StyleTr"/>
        <w:rPr>
          <w:lang w:val="vi-VN"/>
        </w:rPr>
      </w:pPr>
      <w:r w:rsidRPr="00FE047C">
        <w:rPr>
          <w:lang w:val="vi-VN"/>
        </w:rPr>
        <w:t>Lập hồ sơ một sinh viên cụ thể.</w:t>
      </w:r>
    </w:p>
    <w:p w14:paraId="4B990EC7" w14:textId="2E83A3A2" w:rsidR="00FE047C" w:rsidRPr="00FE047C" w:rsidRDefault="00FE047C" w:rsidP="00FE047C">
      <w:pPr>
        <w:pStyle w:val="StyleTr"/>
        <w:rPr>
          <w:lang w:val="vi-VN"/>
        </w:rPr>
      </w:pPr>
      <w:r w:rsidRPr="00FE047C">
        <w:rPr>
          <w:lang w:val="vi-VN"/>
        </w:rPr>
        <w:t>Đăng ký và đăng nhập người sử dụng (sinh viên, nhân viên phòng đào tạo, nhân viên phòng khảo thí, nhân viên phòng công tác học sinh sinh viên)</w:t>
      </w:r>
    </w:p>
    <w:p w14:paraId="7061B93E" w14:textId="12E53955" w:rsidR="000474FC" w:rsidRPr="00FE047C" w:rsidRDefault="00FE047C" w:rsidP="00FE047C">
      <w:pPr>
        <w:pStyle w:val="StyleTr"/>
        <w:rPr>
          <w:lang w:val="vi-VN"/>
        </w:rPr>
      </w:pPr>
      <w:r w:rsidRPr="00FE047C">
        <w:rPr>
          <w:lang w:val="vi-VN"/>
        </w:rPr>
        <w:t>Mỗi tác nhân (NSD) như trên thực hiện các thao tác: sinh viên – xem, cập nhật thông tin bản thân; các nhân viên xem, sửa, thêm các thông tin liên quan tới chức năng nghiệp vụ của phòng mình.</w:t>
      </w:r>
      <w:r w:rsidR="000474FC" w:rsidRPr="00FE047C">
        <w:rPr>
          <w:lang w:val="vi-VN"/>
        </w:rPr>
        <w:t xml:space="preserve">  </w:t>
      </w:r>
    </w:p>
    <w:p w14:paraId="4E0E490F" w14:textId="4751D396" w:rsidR="000474FC" w:rsidRPr="00FE047C" w:rsidRDefault="000474FC" w:rsidP="00D74AB7">
      <w:pPr>
        <w:pStyle w:val="Heading2"/>
        <w:rPr>
          <w:lang w:val="vi-VN"/>
        </w:rPr>
      </w:pPr>
      <w:r w:rsidRPr="00FE047C">
        <w:rPr>
          <w:lang w:val="vi-VN"/>
        </w:rPr>
        <w:t xml:space="preserve">Các tác nhân hệ thống: </w:t>
      </w:r>
    </w:p>
    <w:p w14:paraId="7BF890F0" w14:textId="5886C6C5" w:rsidR="000474FC" w:rsidRDefault="00F05965" w:rsidP="000474FC">
      <w:pPr>
        <w:spacing w:before="0" w:after="360"/>
        <w:rPr>
          <w:lang w:val="vi-VN"/>
        </w:rPr>
      </w:pPr>
      <w:r w:rsidRPr="00F05965">
        <w:rPr>
          <w:lang w:val="vi-VN"/>
        </w:rPr>
        <w:t>Sinh viên</w:t>
      </w:r>
      <w:r w:rsidR="000474FC" w:rsidRPr="00F05965">
        <w:rPr>
          <w:lang w:val="vi-VN"/>
        </w:rPr>
        <w:t xml:space="preserve">: Là người xem các </w:t>
      </w:r>
      <w:r w:rsidR="00645F92" w:rsidRPr="00645F92">
        <w:rPr>
          <w:lang w:val="vi-VN"/>
        </w:rPr>
        <w:t>môn</w:t>
      </w:r>
      <w:r w:rsidR="000474FC" w:rsidRPr="00F05965">
        <w:rPr>
          <w:lang w:val="vi-VN"/>
        </w:rPr>
        <w:t xml:space="preserve"> và </w:t>
      </w:r>
      <w:r w:rsidR="00645F92" w:rsidRPr="00FE047C">
        <w:rPr>
          <w:lang w:val="vi-VN"/>
        </w:rPr>
        <w:t>cập nhật thông tin bản thân</w:t>
      </w:r>
      <w:r w:rsidR="000474FC" w:rsidRPr="00F05965">
        <w:rPr>
          <w:lang w:val="vi-VN"/>
        </w:rPr>
        <w:t xml:space="preserve">. </w:t>
      </w:r>
    </w:p>
    <w:p w14:paraId="4584574C" w14:textId="5413EDA5" w:rsidR="00645F92" w:rsidRPr="00645F92" w:rsidRDefault="00645F92" w:rsidP="000474FC">
      <w:pPr>
        <w:spacing w:before="0" w:after="360"/>
        <w:rPr>
          <w:lang w:val="vi-VN"/>
        </w:rPr>
      </w:pPr>
      <w:r w:rsidRPr="00645F92">
        <w:rPr>
          <w:lang w:val="vi-VN"/>
        </w:rPr>
        <w:t xml:space="preserve">Nhân viên: Là người </w:t>
      </w:r>
      <w:r w:rsidRPr="00FE047C">
        <w:rPr>
          <w:lang w:val="vi-VN"/>
        </w:rPr>
        <w:t>xem, sửa, thêm các thông tin liên quan tới chức năng nghiệp vụ của phòng mình</w:t>
      </w:r>
    </w:p>
    <w:p w14:paraId="2F89BF14" w14:textId="75A09754" w:rsidR="00DC391A" w:rsidRDefault="000474FC" w:rsidP="000474FC">
      <w:pPr>
        <w:spacing w:before="0" w:after="360"/>
        <w:rPr>
          <w:lang w:val="vi-VN"/>
        </w:rPr>
      </w:pPr>
      <w:r w:rsidRPr="00F05965">
        <w:rPr>
          <w:lang w:val="vi-VN"/>
        </w:rPr>
        <w:t>Quản lý: Là người có quyển kiểm tra hoặc thay đổi thông tin</w:t>
      </w:r>
      <w:r w:rsidR="00645F92" w:rsidRPr="00645F92">
        <w:rPr>
          <w:lang w:val="vi-VN"/>
        </w:rPr>
        <w:t>, quyền</w:t>
      </w:r>
      <w:r w:rsidRPr="00F05965">
        <w:rPr>
          <w:lang w:val="vi-VN"/>
        </w:rPr>
        <w:t xml:space="preserve"> của s</w:t>
      </w:r>
      <w:r w:rsidR="00F05965" w:rsidRPr="00F05965">
        <w:rPr>
          <w:lang w:val="vi-VN"/>
        </w:rPr>
        <w:t>inh viên</w:t>
      </w:r>
      <w:r w:rsidR="00C50212" w:rsidRPr="00C50212">
        <w:rPr>
          <w:lang w:val="vi-VN"/>
        </w:rPr>
        <w:t xml:space="preserve">, nhân viên </w:t>
      </w:r>
      <w:r w:rsidRPr="00F05965">
        <w:rPr>
          <w:lang w:val="vi-VN"/>
        </w:rPr>
        <w:t>.</w:t>
      </w:r>
    </w:p>
    <w:p w14:paraId="2CDA56AC" w14:textId="3CD3EC5D" w:rsidR="00C14E96" w:rsidRDefault="00C14E96" w:rsidP="00C14E96">
      <w:pPr>
        <w:pStyle w:val="Heading1"/>
      </w:pPr>
      <w:r>
        <w:lastRenderedPageBreak/>
        <w:t xml:space="preserve">MÔ HÌNH CHỨC NĂNG </w:t>
      </w:r>
    </w:p>
    <w:p w14:paraId="291F8AA5" w14:textId="5A6B6332" w:rsidR="00602181" w:rsidRPr="00602181" w:rsidRDefault="00602181" w:rsidP="00602181">
      <w:pPr>
        <w:pStyle w:val="Heading2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339809D4" w14:textId="316E1B67" w:rsidR="00C14E96" w:rsidRPr="00C14E96" w:rsidRDefault="00C14E96" w:rsidP="00602181">
      <w:pPr>
        <w:pStyle w:val="Heading3"/>
        <w:rPr>
          <w:lang w:val="vi-VN"/>
        </w:rPr>
      </w:pPr>
      <w:r w:rsidRPr="00C14E96">
        <w:rPr>
          <w:lang w:val="vi-VN"/>
        </w:rPr>
        <w:t xml:space="preserve">Đăng nhập: </w:t>
      </w:r>
    </w:p>
    <w:p w14:paraId="400F17EB" w14:textId="2A25E92E" w:rsidR="00BF5796" w:rsidRDefault="00BF5796" w:rsidP="00602181">
      <w:pPr>
        <w:pStyle w:val="Heading3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72C4B0B4" w14:textId="340853C2" w:rsidR="00BF5796" w:rsidRDefault="00BF5796" w:rsidP="00BF5796">
      <w:pPr>
        <w:pStyle w:val="ListParagraph"/>
        <w:numPr>
          <w:ilvl w:val="1"/>
          <w:numId w:val="6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3DB1C24" w14:textId="4DAC3BF9" w:rsidR="00BF5796" w:rsidRDefault="00BF5796" w:rsidP="00BF5796">
      <w:pPr>
        <w:pStyle w:val="ListParagraph"/>
        <w:numPr>
          <w:ilvl w:val="1"/>
          <w:numId w:val="6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B0454B4" w14:textId="6FBD1299" w:rsidR="00BF5796" w:rsidRDefault="00BF5796" w:rsidP="00BF5796">
      <w:pPr>
        <w:pStyle w:val="ListParagraph"/>
        <w:numPr>
          <w:ilvl w:val="1"/>
          <w:numId w:val="6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User</w:t>
      </w:r>
    </w:p>
    <w:p w14:paraId="5686AC5C" w14:textId="3E506DE4" w:rsidR="00BF5796" w:rsidRDefault="00BF5796" w:rsidP="00BF5796">
      <w:pPr>
        <w:pStyle w:val="ListParagraph"/>
        <w:numPr>
          <w:ilvl w:val="1"/>
          <w:numId w:val="6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</w:p>
    <w:p w14:paraId="1354BD3C" w14:textId="17BEEBCB" w:rsidR="00BF5796" w:rsidRDefault="00BF5796" w:rsidP="00BF5796">
      <w:pPr>
        <w:pStyle w:val="ListParagraph"/>
        <w:numPr>
          <w:ilvl w:val="1"/>
          <w:numId w:val="6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4A69BBAD" w14:textId="50C73F76" w:rsidR="00BF5796" w:rsidRDefault="00BF5796" w:rsidP="00BF5796">
      <w:pPr>
        <w:pStyle w:val="ListParagraph"/>
        <w:numPr>
          <w:ilvl w:val="1"/>
          <w:numId w:val="6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0B917EBD" w14:textId="2A016260" w:rsidR="00C517CE" w:rsidRDefault="00BF5796" w:rsidP="00BF5796">
      <w:pPr>
        <w:pStyle w:val="ListParagraph"/>
        <w:numPr>
          <w:ilvl w:val="1"/>
          <w:numId w:val="6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 w:rsidR="00C517CE">
        <w:t xml:space="preserve"> </w:t>
      </w:r>
    </w:p>
    <w:p w14:paraId="1227CC3A" w14:textId="7BE24F7F" w:rsidR="00BF5796" w:rsidRDefault="00BF5796" w:rsidP="00602181">
      <w:pPr>
        <w:pStyle w:val="Heading3"/>
      </w:pPr>
      <w:proofErr w:type="spellStart"/>
      <w:r>
        <w:t>Tra</w:t>
      </w:r>
      <w:proofErr w:type="spellEnd"/>
      <w:r w:rsidR="00693892">
        <w:t xml:space="preserve"> </w:t>
      </w:r>
      <w:proofErr w:type="spellStart"/>
      <w:r w:rsidR="00693892">
        <w:t>cứu</w:t>
      </w:r>
      <w:proofErr w:type="spellEnd"/>
      <w:r w:rsidR="00693892">
        <w:t xml:space="preserve"> </w:t>
      </w:r>
    </w:p>
    <w:p w14:paraId="3410B978" w14:textId="305CB04F" w:rsidR="00693892" w:rsidRDefault="00693892" w:rsidP="00BF5796">
      <w:r>
        <w:tab/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</w:p>
    <w:p w14:paraId="6EE498D1" w14:textId="5818358E" w:rsidR="00602181" w:rsidRDefault="00602181" w:rsidP="00602181">
      <w:pPr>
        <w:pStyle w:val="Heading1"/>
      </w:pPr>
      <w:r>
        <w:lastRenderedPageBreak/>
        <w:t>MÔ HÌNH USE CASE</w:t>
      </w:r>
    </w:p>
    <w:p w14:paraId="072F3C26" w14:textId="0CE765E2" w:rsidR="00693892" w:rsidRPr="00602181" w:rsidRDefault="00602181" w:rsidP="00602181">
      <w:pPr>
        <w:pStyle w:val="Heading2"/>
      </w:pPr>
      <w:proofErr w:type="spellStart"/>
      <w:r w:rsidRPr="00602181">
        <w:t>Danh</w:t>
      </w:r>
      <w:proofErr w:type="spellEnd"/>
      <w:r w:rsidRPr="00602181">
        <w:t xml:space="preserve"> </w:t>
      </w:r>
      <w:proofErr w:type="spellStart"/>
      <w:r w:rsidRPr="00602181">
        <w:t>sách</w:t>
      </w:r>
      <w:proofErr w:type="spellEnd"/>
      <w:r w:rsidRPr="00602181">
        <w:t xml:space="preserve"> use case:</w:t>
      </w:r>
    </w:p>
    <w:tbl>
      <w:tblPr>
        <w:tblW w:w="12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0"/>
        <w:gridCol w:w="2700"/>
        <w:gridCol w:w="6300"/>
      </w:tblGrid>
      <w:tr w:rsidR="00094E50" w:rsidRPr="00094E50" w14:paraId="5D7BDB43" w14:textId="77777777" w:rsidTr="00094E50">
        <w:trPr>
          <w:trHeight w:val="375"/>
        </w:trPr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F9A2DB8" w14:textId="77777777" w:rsidR="00094E50" w:rsidRPr="00094E50" w:rsidRDefault="00094E50" w:rsidP="00094E50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Tên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use-case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48D8A65D" w14:textId="77777777" w:rsidR="00094E50" w:rsidRPr="00094E50" w:rsidRDefault="00094E50" w:rsidP="00094E50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Tên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tác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nhân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chính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</w:p>
        </w:tc>
        <w:tc>
          <w:tcPr>
            <w:tcW w:w="6300" w:type="dxa"/>
            <w:shd w:val="clear" w:color="auto" w:fill="auto"/>
            <w:noWrap/>
            <w:vAlign w:val="bottom"/>
            <w:hideMark/>
          </w:tcPr>
          <w:p w14:paraId="6B920FFA" w14:textId="77777777" w:rsidR="00094E50" w:rsidRPr="00094E50" w:rsidRDefault="00094E50" w:rsidP="00094E50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Mô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tả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THSD</w:t>
            </w:r>
          </w:p>
        </w:tc>
      </w:tr>
      <w:tr w:rsidR="00094E50" w:rsidRPr="00094E50" w14:paraId="32210AA9" w14:textId="77777777" w:rsidTr="00094E50">
        <w:trPr>
          <w:trHeight w:val="375"/>
        </w:trPr>
        <w:tc>
          <w:tcPr>
            <w:tcW w:w="3760" w:type="dxa"/>
            <w:shd w:val="clear" w:color="auto" w:fill="auto"/>
            <w:noWrap/>
            <w:vAlign w:val="center"/>
            <w:hideMark/>
          </w:tcPr>
          <w:p w14:paraId="7397737A" w14:textId="77777777" w:rsidR="00094E50" w:rsidRPr="00094E50" w:rsidRDefault="00094E50" w:rsidP="00094E50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Đăng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kí</w:t>
            </w:r>
            <w:proofErr w:type="spellEnd"/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1435FCDE" w14:textId="77777777" w:rsidR="00094E50" w:rsidRPr="00094E50" w:rsidRDefault="00094E50" w:rsidP="00094E50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Người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quản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lý</w:t>
            </w:r>
            <w:proofErr w:type="spellEnd"/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0E3F6C0E" w14:textId="77777777" w:rsidR="00094E50" w:rsidRPr="00094E50" w:rsidRDefault="00094E50" w:rsidP="00094E50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Người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quản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lý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đăng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kí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tài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khoản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cho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người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dùng</w:t>
            </w:r>
            <w:proofErr w:type="spellEnd"/>
          </w:p>
        </w:tc>
      </w:tr>
      <w:tr w:rsidR="00094E50" w:rsidRPr="00094E50" w14:paraId="5549F3B2" w14:textId="77777777" w:rsidTr="00094E50">
        <w:trPr>
          <w:trHeight w:val="750"/>
        </w:trPr>
        <w:tc>
          <w:tcPr>
            <w:tcW w:w="3760" w:type="dxa"/>
            <w:shd w:val="clear" w:color="auto" w:fill="auto"/>
            <w:noWrap/>
            <w:vAlign w:val="center"/>
            <w:hideMark/>
          </w:tcPr>
          <w:p w14:paraId="38A2CA5D" w14:textId="77777777" w:rsidR="00094E50" w:rsidRPr="00094E50" w:rsidRDefault="00094E50" w:rsidP="00094E50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Đăng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nhập</w:t>
            </w:r>
            <w:proofErr w:type="spellEnd"/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583A2AE0" w14:textId="77777777" w:rsidR="00094E50" w:rsidRPr="00094E50" w:rsidRDefault="00094E50" w:rsidP="00094E50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Người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dùng</w:t>
            </w:r>
            <w:proofErr w:type="spellEnd"/>
          </w:p>
        </w:tc>
        <w:tc>
          <w:tcPr>
            <w:tcW w:w="6300" w:type="dxa"/>
            <w:shd w:val="clear" w:color="auto" w:fill="auto"/>
            <w:noWrap/>
            <w:vAlign w:val="center"/>
            <w:hideMark/>
          </w:tcPr>
          <w:p w14:paraId="6B55CA97" w14:textId="77777777" w:rsidR="00094E50" w:rsidRPr="00094E50" w:rsidRDefault="00094E50" w:rsidP="00094E50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Người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dùng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đăng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nhập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tài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khoản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được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cấp</w:t>
            </w:r>
            <w:proofErr w:type="spellEnd"/>
          </w:p>
        </w:tc>
      </w:tr>
      <w:tr w:rsidR="00094E50" w:rsidRPr="00094E50" w14:paraId="23AFE8D0" w14:textId="77777777" w:rsidTr="00094E50">
        <w:trPr>
          <w:trHeight w:val="750"/>
        </w:trPr>
        <w:tc>
          <w:tcPr>
            <w:tcW w:w="3760" w:type="dxa"/>
            <w:shd w:val="clear" w:color="auto" w:fill="auto"/>
            <w:vAlign w:val="center"/>
            <w:hideMark/>
          </w:tcPr>
          <w:p w14:paraId="1116E2C9" w14:textId="77777777" w:rsidR="00094E50" w:rsidRPr="00094E50" w:rsidRDefault="00094E50" w:rsidP="00094E50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Quản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lý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thông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tin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sinh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viên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(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Thêm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/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sửa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/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xóa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..)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3606FACF" w14:textId="77777777" w:rsidR="00094E50" w:rsidRPr="00094E50" w:rsidRDefault="00094E50" w:rsidP="00094E50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Người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quản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lý</w:t>
            </w:r>
            <w:proofErr w:type="spellEnd"/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122800B5" w14:textId="77777777" w:rsidR="00094E50" w:rsidRPr="00094E50" w:rsidRDefault="00094E50" w:rsidP="00094E50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Cho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phép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cập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nhật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thông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tin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tài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khoản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br/>
              <w:t>(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mã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sinh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viên,tên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,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địa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chỉ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,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điện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thoại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, email...)</w:t>
            </w:r>
          </w:p>
        </w:tc>
      </w:tr>
      <w:tr w:rsidR="00094E50" w:rsidRPr="00094E50" w14:paraId="06671BC2" w14:textId="77777777" w:rsidTr="00094E50">
        <w:trPr>
          <w:trHeight w:val="375"/>
        </w:trPr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2E832ADC" w14:textId="77777777" w:rsidR="00094E50" w:rsidRPr="00094E50" w:rsidRDefault="00094E50" w:rsidP="00094E50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Tra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cứu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791015B5" w14:textId="77777777" w:rsidR="00094E50" w:rsidRPr="00094E50" w:rsidRDefault="00094E50" w:rsidP="00094E50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Người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dùng</w:t>
            </w:r>
            <w:proofErr w:type="spellEnd"/>
          </w:p>
        </w:tc>
        <w:tc>
          <w:tcPr>
            <w:tcW w:w="6300" w:type="dxa"/>
            <w:shd w:val="clear" w:color="auto" w:fill="auto"/>
            <w:noWrap/>
            <w:vAlign w:val="bottom"/>
            <w:hideMark/>
          </w:tcPr>
          <w:p w14:paraId="02AEC924" w14:textId="77777777" w:rsidR="00094E50" w:rsidRPr="00094E50" w:rsidRDefault="00094E50" w:rsidP="00094E50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Cho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phép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tìm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kiếm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theo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từ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khóa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</w:p>
        </w:tc>
      </w:tr>
      <w:tr w:rsidR="00094E50" w:rsidRPr="00094E50" w14:paraId="62C6B299" w14:textId="77777777" w:rsidTr="00094E50">
        <w:trPr>
          <w:trHeight w:val="375"/>
        </w:trPr>
        <w:tc>
          <w:tcPr>
            <w:tcW w:w="3760" w:type="dxa"/>
            <w:shd w:val="clear" w:color="auto" w:fill="auto"/>
            <w:noWrap/>
            <w:vAlign w:val="center"/>
            <w:hideMark/>
          </w:tcPr>
          <w:p w14:paraId="1BD43E95" w14:textId="77777777" w:rsidR="00094E50" w:rsidRPr="00094E50" w:rsidRDefault="00094E50" w:rsidP="00094E50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Cập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nhật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điểm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cho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môn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học</w:t>
            </w:r>
            <w:proofErr w:type="spellEnd"/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14:paraId="3871A941" w14:textId="77777777" w:rsidR="00094E50" w:rsidRPr="00094E50" w:rsidRDefault="00094E50" w:rsidP="00094E50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Người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quản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lý</w:t>
            </w:r>
            <w:proofErr w:type="spellEnd"/>
          </w:p>
        </w:tc>
        <w:tc>
          <w:tcPr>
            <w:tcW w:w="6300" w:type="dxa"/>
            <w:shd w:val="clear" w:color="auto" w:fill="auto"/>
            <w:noWrap/>
            <w:vAlign w:val="center"/>
            <w:hideMark/>
          </w:tcPr>
          <w:p w14:paraId="1DABCC3B" w14:textId="77777777" w:rsidR="00094E50" w:rsidRPr="00094E50" w:rsidRDefault="00094E50" w:rsidP="00094E50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Cho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phép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cập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nhật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điểm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cho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sinh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viên</w:t>
            </w:r>
            <w:proofErr w:type="spellEnd"/>
          </w:p>
        </w:tc>
      </w:tr>
      <w:tr w:rsidR="00094E50" w:rsidRPr="00094E50" w14:paraId="59CCC601" w14:textId="77777777" w:rsidTr="00094E50">
        <w:trPr>
          <w:trHeight w:val="375"/>
        </w:trPr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7BBE7623" w14:textId="77777777" w:rsidR="00094E50" w:rsidRPr="00094E50" w:rsidRDefault="00094E50" w:rsidP="00094E50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Xem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thông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tin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54C725C2" w14:textId="77777777" w:rsidR="00094E50" w:rsidRPr="00094E50" w:rsidRDefault="00094E50" w:rsidP="00094E50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Người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dùng</w:t>
            </w:r>
            <w:proofErr w:type="spellEnd"/>
          </w:p>
        </w:tc>
        <w:tc>
          <w:tcPr>
            <w:tcW w:w="6300" w:type="dxa"/>
            <w:shd w:val="clear" w:color="auto" w:fill="auto"/>
            <w:noWrap/>
            <w:vAlign w:val="center"/>
            <w:hideMark/>
          </w:tcPr>
          <w:p w14:paraId="65506F5A" w14:textId="77777777" w:rsidR="00094E50" w:rsidRPr="00094E50" w:rsidRDefault="00094E50" w:rsidP="00094E50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</w:pPr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Cho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phép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xem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>thông</w:t>
            </w:r>
            <w:proofErr w:type="spellEnd"/>
            <w:r w:rsidRPr="00094E50">
              <w:rPr>
                <w:rFonts w:eastAsia="Times New Roman" w:cs="Times New Roman"/>
                <w:color w:val="000000"/>
                <w:sz w:val="28"/>
                <w:szCs w:val="28"/>
                <w:lang w:eastAsia="ja-JP"/>
              </w:rPr>
              <w:t xml:space="preserve"> tin </w:t>
            </w:r>
          </w:p>
        </w:tc>
      </w:tr>
    </w:tbl>
    <w:p w14:paraId="05277650" w14:textId="764FA062" w:rsidR="00D03FB6" w:rsidRDefault="00D33663" w:rsidP="00D33663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use-case</w:t>
      </w:r>
    </w:p>
    <w:p w14:paraId="5B3D503B" w14:textId="7C0F15DB" w:rsidR="00AF0403" w:rsidRPr="00AF0403" w:rsidRDefault="00D33663" w:rsidP="00AF0403">
      <w:pPr>
        <w:pStyle w:val="Heading3"/>
      </w:pPr>
      <w:proofErr w:type="spellStart"/>
      <w:r w:rsidRPr="00D33663">
        <w:t>Sơ</w:t>
      </w:r>
      <w:proofErr w:type="spellEnd"/>
      <w:r w:rsidRPr="00D33663">
        <w:t xml:space="preserve"> </w:t>
      </w:r>
      <w:proofErr w:type="spellStart"/>
      <w:r w:rsidRPr="00D33663">
        <w:t>đồ</w:t>
      </w:r>
      <w:proofErr w:type="spellEnd"/>
      <w:r w:rsidRPr="00D33663">
        <w:t xml:space="preserve"> </w:t>
      </w:r>
      <w:proofErr w:type="spellStart"/>
      <w:r w:rsidRPr="00D33663">
        <w:t>chức</w:t>
      </w:r>
      <w:proofErr w:type="spellEnd"/>
      <w:r w:rsidRPr="00D33663">
        <w:t xml:space="preserve"> </w:t>
      </w:r>
      <w:proofErr w:type="spellStart"/>
      <w:r w:rsidRPr="00D33663">
        <w:t>năng</w:t>
      </w:r>
      <w:proofErr w:type="spellEnd"/>
      <w:r w:rsidRPr="00D33663">
        <w:t xml:space="preserve">: </w:t>
      </w:r>
      <w:proofErr w:type="spellStart"/>
      <w:r w:rsidRPr="00D33663">
        <w:t>Đăng</w:t>
      </w:r>
      <w:proofErr w:type="spellEnd"/>
      <w:r w:rsidRPr="00D33663">
        <w:t xml:space="preserve"> </w:t>
      </w:r>
      <w:proofErr w:type="spellStart"/>
      <w:r w:rsidRPr="00D33663">
        <w:t>nhập</w:t>
      </w:r>
      <w:proofErr w:type="spellEnd"/>
    </w:p>
    <w:p w14:paraId="2FF1A6DA" w14:textId="1B37228F" w:rsidR="00AF0403" w:rsidRPr="00AF0403" w:rsidRDefault="00D33663" w:rsidP="00AF0403">
      <w:pPr>
        <w:pStyle w:val="Heading3"/>
      </w:pPr>
      <w:proofErr w:type="spellStart"/>
      <w:r w:rsidRPr="00D33663">
        <w:t>Sơ</w:t>
      </w:r>
      <w:proofErr w:type="spellEnd"/>
      <w:r w:rsidRPr="00D33663">
        <w:t xml:space="preserve"> </w:t>
      </w:r>
      <w:proofErr w:type="spellStart"/>
      <w:r w:rsidRPr="00D33663">
        <w:t>đồ</w:t>
      </w:r>
      <w:proofErr w:type="spellEnd"/>
      <w:r w:rsidRPr="00D33663">
        <w:t xml:space="preserve"> </w:t>
      </w:r>
      <w:proofErr w:type="spellStart"/>
      <w:r w:rsidRPr="00D33663">
        <w:t>chức</w:t>
      </w:r>
      <w:proofErr w:type="spellEnd"/>
      <w:r w:rsidRPr="00D33663">
        <w:t xml:space="preserve"> </w:t>
      </w:r>
      <w:proofErr w:type="spellStart"/>
      <w:r w:rsidRPr="00D33663">
        <w:t>năng</w:t>
      </w:r>
      <w:proofErr w:type="spellEnd"/>
      <w:r w:rsidRPr="00D33663"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 w:rsidR="00D6008C">
        <w:t xml:space="preserve"> </w:t>
      </w:r>
      <w:proofErr w:type="spellStart"/>
      <w:r w:rsidR="008607CB">
        <w:t>thông</w:t>
      </w:r>
      <w:proofErr w:type="spellEnd"/>
      <w:r w:rsidR="008607CB">
        <w:t xml:space="preserve"> tin </w:t>
      </w:r>
      <w:proofErr w:type="spellStart"/>
      <w:r w:rsidR="008607CB">
        <w:t>cho</w:t>
      </w:r>
      <w:proofErr w:type="spellEnd"/>
      <w:r w:rsidR="008607CB">
        <w:t xml:space="preserve"> </w:t>
      </w:r>
      <w:proofErr w:type="spellStart"/>
      <w:r w:rsidR="008607CB">
        <w:t>sinh</w:t>
      </w:r>
      <w:proofErr w:type="spellEnd"/>
      <w:r w:rsidR="008607CB">
        <w:t xml:space="preserve"> </w:t>
      </w:r>
      <w:proofErr w:type="spellStart"/>
      <w:r w:rsidR="008607CB">
        <w:t>viên</w:t>
      </w:r>
      <w:proofErr w:type="spellEnd"/>
      <w:r w:rsidR="008607CB">
        <w:t xml:space="preserve"> </w:t>
      </w:r>
    </w:p>
    <w:p w14:paraId="6C36C829" w14:textId="32A6EF07" w:rsidR="00AF0403" w:rsidRPr="00AF0403" w:rsidRDefault="00D33663" w:rsidP="00AF0403">
      <w:pPr>
        <w:pStyle w:val="Heading3"/>
      </w:pPr>
      <w:proofErr w:type="spellStart"/>
      <w:r w:rsidRPr="00D33663">
        <w:t>Sơ</w:t>
      </w:r>
      <w:proofErr w:type="spellEnd"/>
      <w:r w:rsidRPr="00D33663">
        <w:t xml:space="preserve"> </w:t>
      </w:r>
      <w:proofErr w:type="spellStart"/>
      <w:r w:rsidRPr="00D33663">
        <w:t>đồ</w:t>
      </w:r>
      <w:proofErr w:type="spellEnd"/>
      <w:r w:rsidRPr="00D33663">
        <w:t xml:space="preserve"> </w:t>
      </w:r>
      <w:proofErr w:type="spellStart"/>
      <w:r w:rsidRPr="00D33663">
        <w:t>chức</w:t>
      </w:r>
      <w:proofErr w:type="spellEnd"/>
      <w:r w:rsidRPr="00D33663">
        <w:t xml:space="preserve"> </w:t>
      </w:r>
      <w:proofErr w:type="spellStart"/>
      <w:r w:rsidRPr="00D33663">
        <w:t>năng</w:t>
      </w:r>
      <w:proofErr w:type="spellEnd"/>
      <w:r w:rsidRPr="00D33663"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AB2A05">
        <w:t>người</w:t>
      </w:r>
      <w:proofErr w:type="spellEnd"/>
      <w:r w:rsidR="00AB2A05">
        <w:t xml:space="preserve"> </w:t>
      </w:r>
      <w:proofErr w:type="spellStart"/>
      <w:r w:rsidR="00D6008C">
        <w:t>dùng</w:t>
      </w:r>
      <w:proofErr w:type="spellEnd"/>
    </w:p>
    <w:p w14:paraId="22E6AEB6" w14:textId="023A8351" w:rsidR="00AF0403" w:rsidRPr="00AF0403" w:rsidRDefault="00D33663" w:rsidP="00AF0403">
      <w:pPr>
        <w:pStyle w:val="Heading3"/>
      </w:pPr>
      <w:proofErr w:type="spellStart"/>
      <w:r w:rsidRPr="00D33663">
        <w:t>Sơ</w:t>
      </w:r>
      <w:proofErr w:type="spellEnd"/>
      <w:r w:rsidRPr="00D33663">
        <w:t xml:space="preserve"> </w:t>
      </w:r>
      <w:proofErr w:type="spellStart"/>
      <w:r w:rsidRPr="00D33663">
        <w:t>đồ</w:t>
      </w:r>
      <w:proofErr w:type="spellEnd"/>
      <w:r w:rsidRPr="00D33663">
        <w:t xml:space="preserve"> </w:t>
      </w:r>
      <w:proofErr w:type="spellStart"/>
      <w:r w:rsidRPr="00D33663">
        <w:t>chức</w:t>
      </w:r>
      <w:proofErr w:type="spellEnd"/>
      <w:r w:rsidRPr="00D33663">
        <w:t xml:space="preserve"> </w:t>
      </w:r>
      <w:proofErr w:type="spellStart"/>
      <w:r w:rsidRPr="00D33663">
        <w:t>năng</w:t>
      </w:r>
      <w:proofErr w:type="spellEnd"/>
      <w:r w:rsidRPr="00D33663">
        <w:t xml:space="preserve">: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</w:p>
    <w:p w14:paraId="3D745B5E" w14:textId="45843B68" w:rsidR="00AF0403" w:rsidRPr="00AF0403" w:rsidRDefault="00D33663" w:rsidP="00AF0403">
      <w:pPr>
        <w:pStyle w:val="Heading3"/>
      </w:pPr>
      <w:proofErr w:type="spellStart"/>
      <w:r w:rsidRPr="00D33663">
        <w:t>Sơ</w:t>
      </w:r>
      <w:proofErr w:type="spellEnd"/>
      <w:r w:rsidRPr="00D33663">
        <w:t xml:space="preserve"> </w:t>
      </w:r>
      <w:proofErr w:type="spellStart"/>
      <w:r w:rsidRPr="00D33663">
        <w:t>đồ</w:t>
      </w:r>
      <w:proofErr w:type="spellEnd"/>
      <w:r w:rsidRPr="00D33663">
        <w:t xml:space="preserve"> </w:t>
      </w:r>
      <w:proofErr w:type="spellStart"/>
      <w:r w:rsidRPr="00D33663">
        <w:t>chức</w:t>
      </w:r>
      <w:proofErr w:type="spellEnd"/>
      <w:r w:rsidRPr="00D33663">
        <w:t xml:space="preserve"> </w:t>
      </w:r>
      <w:proofErr w:type="spellStart"/>
      <w:r w:rsidRPr="00D33663">
        <w:t>năng</w:t>
      </w:r>
      <w:proofErr w:type="spellEnd"/>
      <w:r w:rsidRPr="00D33663">
        <w:t xml:space="preserve">: </w:t>
      </w:r>
      <w:proofErr w:type="spellStart"/>
      <w:r w:rsidR="00B42318">
        <w:t>Quản</w:t>
      </w:r>
      <w:proofErr w:type="spellEnd"/>
      <w:r w:rsidR="00B42318">
        <w:t xml:space="preserve"> </w:t>
      </w:r>
      <w:proofErr w:type="spellStart"/>
      <w:r w:rsidR="00B42318">
        <w:t>lý</w:t>
      </w:r>
      <w:proofErr w:type="spellEnd"/>
      <w:r w:rsidR="00B42318">
        <w:t xml:space="preserve"> </w:t>
      </w:r>
      <w:proofErr w:type="spellStart"/>
      <w:r w:rsidR="00B42318">
        <w:t>môn</w:t>
      </w:r>
      <w:proofErr w:type="spellEnd"/>
    </w:p>
    <w:p w14:paraId="6BD9C116" w14:textId="2D611FC1" w:rsidR="00B42318" w:rsidRDefault="00B42318" w:rsidP="00B42318">
      <w:pPr>
        <w:pStyle w:val="Heading3"/>
      </w:pPr>
      <w:proofErr w:type="spellStart"/>
      <w:r w:rsidRPr="00D33663">
        <w:t>Sơ</w:t>
      </w:r>
      <w:proofErr w:type="spellEnd"/>
      <w:r w:rsidRPr="00D33663">
        <w:t xml:space="preserve"> </w:t>
      </w:r>
      <w:proofErr w:type="spellStart"/>
      <w:r w:rsidRPr="00D33663">
        <w:t>đồ</w:t>
      </w:r>
      <w:proofErr w:type="spellEnd"/>
      <w:r w:rsidRPr="00D33663">
        <w:t xml:space="preserve"> </w:t>
      </w:r>
      <w:proofErr w:type="spellStart"/>
      <w:r w:rsidRPr="00D33663">
        <w:t>chức</w:t>
      </w:r>
      <w:proofErr w:type="spellEnd"/>
      <w:r w:rsidRPr="00D33663">
        <w:t xml:space="preserve"> </w:t>
      </w:r>
      <w:proofErr w:type="spellStart"/>
      <w:r w:rsidRPr="00D33663">
        <w:t>năng</w:t>
      </w:r>
      <w:proofErr w:type="spellEnd"/>
      <w:r w:rsidRPr="00D33663"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khoa</w:t>
      </w:r>
    </w:p>
    <w:p w14:paraId="020BF493" w14:textId="186D3E6A" w:rsidR="00AF0403" w:rsidRPr="00AF0403" w:rsidRDefault="00AF0403" w:rsidP="00AF0403"/>
    <w:p w14:paraId="2839350D" w14:textId="7FD7F107" w:rsidR="00B42318" w:rsidRDefault="00B42318" w:rsidP="00B42318">
      <w:pPr>
        <w:pStyle w:val="Heading3"/>
      </w:pPr>
      <w:proofErr w:type="spellStart"/>
      <w:r w:rsidRPr="00D33663">
        <w:t>Sơ</w:t>
      </w:r>
      <w:proofErr w:type="spellEnd"/>
      <w:r w:rsidRPr="00D33663">
        <w:t xml:space="preserve"> </w:t>
      </w:r>
      <w:proofErr w:type="spellStart"/>
      <w:r w:rsidRPr="00D33663">
        <w:t>đồ</w:t>
      </w:r>
      <w:proofErr w:type="spellEnd"/>
      <w:r w:rsidRPr="00D33663">
        <w:t xml:space="preserve"> </w:t>
      </w:r>
      <w:proofErr w:type="spellStart"/>
      <w:r w:rsidRPr="00D33663">
        <w:t>chức</w:t>
      </w:r>
      <w:proofErr w:type="spellEnd"/>
      <w:r w:rsidRPr="00D33663">
        <w:t xml:space="preserve"> </w:t>
      </w:r>
      <w:proofErr w:type="spellStart"/>
      <w:r w:rsidRPr="00D33663">
        <w:t>năng</w:t>
      </w:r>
      <w:proofErr w:type="spellEnd"/>
      <w:r w:rsidRPr="00D33663"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2E64CB58" w14:textId="2B8CA561" w:rsidR="00B42318" w:rsidRDefault="00B42318" w:rsidP="00B42318"/>
    <w:p w14:paraId="0C547DD6" w14:textId="0E564594" w:rsidR="00D6008C" w:rsidRDefault="00D6008C" w:rsidP="00D6008C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use-case</w:t>
      </w:r>
    </w:p>
    <w:p w14:paraId="1EB7FD55" w14:textId="66CE1901" w:rsidR="00D6008C" w:rsidRDefault="00D6008C" w:rsidP="00D6008C">
      <w:pPr>
        <w:pStyle w:val="Heading3"/>
      </w:pPr>
      <w:r>
        <w:t xml:space="preserve">Use case 1:Đăng </w:t>
      </w:r>
      <w:proofErr w:type="spellStart"/>
      <w:r>
        <w:t>nhập</w:t>
      </w:r>
      <w:proofErr w:type="spellEnd"/>
    </w:p>
    <w:p w14:paraId="6805302B" w14:textId="388B09A9" w:rsidR="00D6008C" w:rsidRPr="00D6008C" w:rsidRDefault="00D6008C" w:rsidP="00D6008C">
      <w:pPr>
        <w:pStyle w:val="Heading3"/>
      </w:pPr>
      <w:r>
        <w:t xml:space="preserve">Use case </w:t>
      </w:r>
      <w:r>
        <w:t>2</w:t>
      </w:r>
      <w:r>
        <w:t>:</w:t>
      </w:r>
      <w:r w:rsidRPr="00D6008C"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A15C654" w14:textId="38FE4F3C" w:rsidR="00D6008C" w:rsidRPr="00D6008C" w:rsidRDefault="00D6008C" w:rsidP="00D6008C">
      <w:pPr>
        <w:pStyle w:val="Heading3"/>
      </w:pPr>
      <w:r>
        <w:t xml:space="preserve">Use case </w:t>
      </w:r>
      <w:r>
        <w:t>3</w:t>
      </w:r>
      <w:r>
        <w:t>:</w:t>
      </w:r>
      <w:r w:rsidRPr="00D6008C"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20663CCA" w14:textId="27C10D19" w:rsidR="00D6008C" w:rsidRPr="00D6008C" w:rsidRDefault="00D6008C" w:rsidP="00D6008C">
      <w:pPr>
        <w:pStyle w:val="Heading3"/>
      </w:pPr>
      <w:r>
        <w:t xml:space="preserve">Use case </w:t>
      </w:r>
      <w:r>
        <w:t>4</w:t>
      </w:r>
      <w:r>
        <w:t>:</w:t>
      </w:r>
      <w:r w:rsidRPr="00D6008C"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môn</w:t>
      </w:r>
      <w:proofErr w:type="spellEnd"/>
    </w:p>
    <w:p w14:paraId="0D36D4AC" w14:textId="37E479B9" w:rsidR="00D6008C" w:rsidRPr="00D6008C" w:rsidRDefault="00D6008C" w:rsidP="00D6008C">
      <w:pPr>
        <w:pStyle w:val="Heading3"/>
      </w:pPr>
      <w:r>
        <w:t xml:space="preserve">Use case </w:t>
      </w:r>
      <w:r>
        <w:t>5</w:t>
      </w:r>
      <w:r>
        <w:t>:</w:t>
      </w:r>
      <w:r w:rsidR="001966CA" w:rsidRPr="001966CA">
        <w:t xml:space="preserve"> </w:t>
      </w:r>
      <w:proofErr w:type="spellStart"/>
      <w:r w:rsidR="001966CA">
        <w:t>Quản</w:t>
      </w:r>
      <w:proofErr w:type="spellEnd"/>
      <w:r w:rsidR="001966CA">
        <w:t xml:space="preserve"> </w:t>
      </w:r>
      <w:proofErr w:type="spellStart"/>
      <w:r w:rsidR="001966CA">
        <w:t>lý</w:t>
      </w:r>
      <w:proofErr w:type="spellEnd"/>
      <w:r w:rsidR="001966CA">
        <w:t xml:space="preserve"> </w:t>
      </w:r>
      <w:r w:rsidR="001966CA">
        <w:t>khoa</w:t>
      </w:r>
    </w:p>
    <w:p w14:paraId="0B89824F" w14:textId="5D83988F" w:rsidR="00D6008C" w:rsidRPr="00D6008C" w:rsidRDefault="00D6008C" w:rsidP="00D6008C">
      <w:pPr>
        <w:pStyle w:val="Heading3"/>
      </w:pPr>
      <w:r>
        <w:t xml:space="preserve">Use case </w:t>
      </w:r>
      <w:r>
        <w:t>6</w:t>
      </w:r>
      <w:r>
        <w:t>:</w:t>
      </w:r>
      <w:r w:rsidR="001966CA" w:rsidRPr="001966CA">
        <w:t xml:space="preserve"> </w:t>
      </w:r>
      <w:proofErr w:type="spellStart"/>
      <w:r w:rsidR="001966CA">
        <w:t>Quản</w:t>
      </w:r>
      <w:proofErr w:type="spellEnd"/>
      <w:r w:rsidR="001966CA">
        <w:t xml:space="preserve"> </w:t>
      </w:r>
      <w:proofErr w:type="spellStart"/>
      <w:r w:rsidR="001966CA">
        <w:t>lý</w:t>
      </w:r>
      <w:proofErr w:type="spellEnd"/>
      <w:r w:rsidR="001966CA">
        <w:t xml:space="preserve"> </w:t>
      </w:r>
      <w:proofErr w:type="spellStart"/>
      <w:r w:rsidR="001966CA">
        <w:t>lớp</w:t>
      </w:r>
      <w:proofErr w:type="spellEnd"/>
    </w:p>
    <w:p w14:paraId="3558D08A" w14:textId="0BDE56EC" w:rsidR="00D6008C" w:rsidRDefault="00D6008C" w:rsidP="00D6008C">
      <w:pPr>
        <w:pStyle w:val="Heading3"/>
      </w:pPr>
      <w:r>
        <w:t xml:space="preserve">Use case </w:t>
      </w:r>
      <w:r>
        <w:t>7</w:t>
      </w:r>
      <w:r>
        <w:t>:</w:t>
      </w:r>
      <w:r w:rsidR="001966CA">
        <w:t xml:space="preserve">Tra </w:t>
      </w:r>
      <w:proofErr w:type="spellStart"/>
      <w:r w:rsidR="001966CA">
        <w:t>cứu</w:t>
      </w:r>
      <w:proofErr w:type="spellEnd"/>
    </w:p>
    <w:p w14:paraId="6BB94F95" w14:textId="37A06C09" w:rsidR="001966CA" w:rsidRDefault="001966CA" w:rsidP="001966CA">
      <w:pPr>
        <w:pStyle w:val="Heading1"/>
      </w:pPr>
      <w:r>
        <w:lastRenderedPageBreak/>
        <w:t>Biểu đô lớp</w:t>
      </w:r>
    </w:p>
    <w:p w14:paraId="205D5662" w14:textId="77777777" w:rsidR="001966CA" w:rsidRPr="001966CA" w:rsidRDefault="001966CA" w:rsidP="001966CA"/>
    <w:p w14:paraId="6A1811D3" w14:textId="1FEFFDFE" w:rsidR="001966CA" w:rsidRPr="001966CA" w:rsidRDefault="001966CA" w:rsidP="001966CA">
      <w:pPr>
        <w:pStyle w:val="Heading1"/>
      </w:pPr>
      <w:r>
        <w:lastRenderedPageBreak/>
        <w:t>Mô hình hành vi</w:t>
      </w:r>
    </w:p>
    <w:p w14:paraId="37C7C186" w14:textId="2DEC569A" w:rsidR="001966CA" w:rsidRDefault="001966CA" w:rsidP="001966CA">
      <w:pPr>
        <w:pStyle w:val="Heading3"/>
      </w:pPr>
      <w:proofErr w:type="spellStart"/>
      <w:r w:rsidRPr="00D33663">
        <w:t>Sơ</w:t>
      </w:r>
      <w:proofErr w:type="spellEnd"/>
      <w:r w:rsidRPr="00D33663">
        <w:t xml:space="preserve"> </w:t>
      </w:r>
      <w:proofErr w:type="spellStart"/>
      <w:r w:rsidRPr="00D33663">
        <w:t>đồ</w:t>
      </w:r>
      <w:proofErr w:type="spellEnd"/>
      <w:r w:rsidRPr="00D33663"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 w:rsidRPr="00D33663">
        <w:t xml:space="preserve">: </w:t>
      </w:r>
      <w:proofErr w:type="spellStart"/>
      <w:r w:rsidRPr="00D33663">
        <w:t>Đăng</w:t>
      </w:r>
      <w:proofErr w:type="spellEnd"/>
      <w:r w:rsidRPr="00D33663">
        <w:t xml:space="preserve"> </w:t>
      </w:r>
      <w:proofErr w:type="spellStart"/>
      <w:r w:rsidRPr="00D33663">
        <w:t>nhập</w:t>
      </w:r>
      <w:proofErr w:type="spellEnd"/>
    </w:p>
    <w:p w14:paraId="5EC32351" w14:textId="7F2EBE4D" w:rsidR="001966CA" w:rsidRPr="001966CA" w:rsidRDefault="001966CA" w:rsidP="001966CA">
      <w:r>
        <w:rPr>
          <w:noProof/>
        </w:rPr>
        <w:drawing>
          <wp:inline distT="0" distB="0" distL="0" distR="0" wp14:anchorId="3F47950C" wp14:editId="17B9CD6C">
            <wp:extent cx="5760720" cy="441325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7F5F1" w14:textId="2D35756F" w:rsidR="001966CA" w:rsidRDefault="001966CA" w:rsidP="001966CA">
      <w:pPr>
        <w:pStyle w:val="Heading3"/>
      </w:pPr>
      <w:proofErr w:type="spellStart"/>
      <w:r w:rsidRPr="00D33663">
        <w:lastRenderedPageBreak/>
        <w:t>Sơ</w:t>
      </w:r>
      <w:proofErr w:type="spellEnd"/>
      <w:r w:rsidRPr="00D33663">
        <w:t xml:space="preserve"> </w:t>
      </w:r>
      <w:proofErr w:type="spellStart"/>
      <w:r w:rsidRPr="00D33663">
        <w:t>đồ</w:t>
      </w:r>
      <w:proofErr w:type="spellEnd"/>
      <w:r w:rsidRPr="00D33663"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 w:rsidRPr="00D33663"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14:paraId="76E6E09D" w14:textId="1243D735" w:rsidR="0004599A" w:rsidRPr="0004599A" w:rsidRDefault="0004599A" w:rsidP="0004599A">
      <w:r>
        <w:rPr>
          <w:noProof/>
        </w:rPr>
        <w:drawing>
          <wp:inline distT="0" distB="0" distL="0" distR="0" wp14:anchorId="4FA3BC95" wp14:editId="4DA4BDDE">
            <wp:extent cx="5760720" cy="5455285"/>
            <wp:effectExtent l="0" t="0" r="0" b="0"/>
            <wp:docPr id="7" name="Picture 7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5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2E43D" w14:textId="7556A184" w:rsidR="001966CA" w:rsidRDefault="001966CA" w:rsidP="001966CA">
      <w:pPr>
        <w:pStyle w:val="Heading3"/>
      </w:pPr>
      <w:proofErr w:type="spellStart"/>
      <w:r w:rsidRPr="00D33663">
        <w:lastRenderedPageBreak/>
        <w:t>Sơ</w:t>
      </w:r>
      <w:proofErr w:type="spellEnd"/>
      <w:r w:rsidRPr="00D33663">
        <w:t xml:space="preserve"> </w:t>
      </w:r>
      <w:proofErr w:type="spellStart"/>
      <w:r w:rsidRPr="00D33663">
        <w:t>đồ</w:t>
      </w:r>
      <w:proofErr w:type="spellEnd"/>
      <w:r w:rsidRPr="00D33663"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 w:rsidRPr="00D33663"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r w:rsidR="0004599A">
        <w:t>dung</w:t>
      </w:r>
    </w:p>
    <w:p w14:paraId="4FC5E4D4" w14:textId="177F38DF" w:rsidR="0004599A" w:rsidRPr="0004599A" w:rsidRDefault="0004599A" w:rsidP="0004599A">
      <w:r>
        <w:rPr>
          <w:noProof/>
        </w:rPr>
        <w:drawing>
          <wp:inline distT="0" distB="0" distL="0" distR="0" wp14:anchorId="06B5767E" wp14:editId="3072F315">
            <wp:extent cx="5760720" cy="5046980"/>
            <wp:effectExtent l="0" t="0" r="0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A8CA" w14:textId="19CC771F" w:rsidR="001966CA" w:rsidRDefault="001966CA" w:rsidP="001966CA">
      <w:pPr>
        <w:pStyle w:val="Heading3"/>
      </w:pPr>
      <w:proofErr w:type="spellStart"/>
      <w:r w:rsidRPr="00D33663">
        <w:lastRenderedPageBreak/>
        <w:t>Sơ</w:t>
      </w:r>
      <w:proofErr w:type="spellEnd"/>
      <w:r w:rsidRPr="00D33663">
        <w:t xml:space="preserve"> </w:t>
      </w:r>
      <w:proofErr w:type="spellStart"/>
      <w:r w:rsidRPr="00D33663">
        <w:t>đồ</w:t>
      </w:r>
      <w:proofErr w:type="spellEnd"/>
      <w:r w:rsidRPr="00D33663"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 w:rsidRPr="00D33663">
        <w:t xml:space="preserve">: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</w:p>
    <w:p w14:paraId="540298AF" w14:textId="02A859CE" w:rsidR="0004599A" w:rsidRPr="0004599A" w:rsidRDefault="0004599A" w:rsidP="0004599A">
      <w:r>
        <w:rPr>
          <w:noProof/>
        </w:rPr>
        <w:drawing>
          <wp:inline distT="0" distB="0" distL="0" distR="0" wp14:anchorId="0F89DA5A" wp14:editId="7FE6956F">
            <wp:extent cx="5760720" cy="497649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7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A22CD" w14:textId="7CE7CBE3" w:rsidR="001966CA" w:rsidRDefault="001966CA" w:rsidP="001966CA">
      <w:pPr>
        <w:pStyle w:val="Heading3"/>
      </w:pPr>
      <w:proofErr w:type="spellStart"/>
      <w:r w:rsidRPr="00D33663">
        <w:lastRenderedPageBreak/>
        <w:t>Sơ</w:t>
      </w:r>
      <w:proofErr w:type="spellEnd"/>
      <w:r w:rsidRPr="00D33663">
        <w:t xml:space="preserve"> </w:t>
      </w:r>
      <w:proofErr w:type="spellStart"/>
      <w:r w:rsidRPr="00D33663">
        <w:t>đồ</w:t>
      </w:r>
      <w:proofErr w:type="spellEnd"/>
      <w:r w:rsidRPr="00D33663"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 w:rsidRPr="00D33663"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môn</w:t>
      </w:r>
      <w:proofErr w:type="spellEnd"/>
    </w:p>
    <w:p w14:paraId="6385ABC3" w14:textId="1A1B520D" w:rsidR="0004599A" w:rsidRPr="0004599A" w:rsidRDefault="0004599A" w:rsidP="0004599A">
      <w:r>
        <w:rPr>
          <w:noProof/>
        </w:rPr>
        <w:drawing>
          <wp:inline distT="0" distB="0" distL="0" distR="0" wp14:anchorId="25277A04" wp14:editId="5DDD65D9">
            <wp:extent cx="5760720" cy="533654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3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5EF03" w14:textId="32001B3C" w:rsidR="001966CA" w:rsidRDefault="001966CA" w:rsidP="001966CA">
      <w:pPr>
        <w:pStyle w:val="Heading3"/>
      </w:pPr>
      <w:proofErr w:type="spellStart"/>
      <w:r w:rsidRPr="00D33663">
        <w:lastRenderedPageBreak/>
        <w:t>Sơ</w:t>
      </w:r>
      <w:proofErr w:type="spellEnd"/>
      <w:r w:rsidRPr="00D33663">
        <w:t xml:space="preserve"> </w:t>
      </w:r>
      <w:proofErr w:type="spellStart"/>
      <w:r w:rsidRPr="00D33663">
        <w:t>đồ</w:t>
      </w:r>
      <w:proofErr w:type="spellEnd"/>
      <w:r w:rsidRPr="00D33663"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 w:rsidRPr="00D33663"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khoa</w:t>
      </w:r>
    </w:p>
    <w:p w14:paraId="4921A583" w14:textId="2AD76ED4" w:rsidR="0004599A" w:rsidRPr="0004599A" w:rsidRDefault="0004599A" w:rsidP="0004599A">
      <w:r>
        <w:rPr>
          <w:noProof/>
        </w:rPr>
        <w:drawing>
          <wp:inline distT="0" distB="0" distL="0" distR="0" wp14:anchorId="25C3857F" wp14:editId="50F3523E">
            <wp:extent cx="5760720" cy="5521325"/>
            <wp:effectExtent l="0" t="0" r="0" b="317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2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F0615" w14:textId="134BC9B9" w:rsidR="001966CA" w:rsidRDefault="001966CA" w:rsidP="001966CA">
      <w:pPr>
        <w:pStyle w:val="Heading3"/>
      </w:pPr>
      <w:proofErr w:type="spellStart"/>
      <w:r w:rsidRPr="00D33663">
        <w:lastRenderedPageBreak/>
        <w:t>Sơ</w:t>
      </w:r>
      <w:proofErr w:type="spellEnd"/>
      <w:r w:rsidRPr="00D33663">
        <w:t xml:space="preserve"> </w:t>
      </w:r>
      <w:proofErr w:type="spellStart"/>
      <w:r w:rsidRPr="00D33663">
        <w:t>đồ</w:t>
      </w:r>
      <w:proofErr w:type="spellEnd"/>
      <w:r w:rsidRPr="00D33663"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 w:rsidRPr="00D33663"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0BA22F81" w14:textId="4B874158" w:rsidR="00D6008C" w:rsidRDefault="0004599A" w:rsidP="00D6008C">
      <w:r>
        <w:rPr>
          <w:noProof/>
        </w:rPr>
        <w:drawing>
          <wp:inline distT="0" distB="0" distL="0" distR="0" wp14:anchorId="2729F27B" wp14:editId="2A6DA608">
            <wp:extent cx="5760720" cy="526097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2AEE7" w14:textId="17BB0B9F" w:rsidR="0004599A" w:rsidRDefault="0004599A" w:rsidP="00D6008C"/>
    <w:p w14:paraId="7DB9827D" w14:textId="796D1B60" w:rsidR="0004599A" w:rsidRDefault="0004599A" w:rsidP="0004599A">
      <w:pPr>
        <w:pStyle w:val="Heading1"/>
      </w:pPr>
      <w:r>
        <w:lastRenderedPageBreak/>
        <w:t xml:space="preserve">cơ sở dữ liệu </w:t>
      </w:r>
    </w:p>
    <w:p w14:paraId="69C03D50" w14:textId="5AC6C7A0" w:rsidR="0004599A" w:rsidRDefault="0004599A" w:rsidP="0004599A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16E52DA7" w14:textId="67DCD5FB" w:rsidR="0004599A" w:rsidRDefault="0004599A" w:rsidP="0004599A"/>
    <w:p w14:paraId="1E09F82B" w14:textId="34746153" w:rsidR="00273D7F" w:rsidRDefault="00273D7F" w:rsidP="00273D7F">
      <w:pPr>
        <w:pStyle w:val="Heading1"/>
      </w:pPr>
      <w:r>
        <w:lastRenderedPageBreak/>
        <w:t>Giao diện</w:t>
      </w:r>
    </w:p>
    <w:p w14:paraId="6FC68E68" w14:textId="688BB5AB" w:rsidR="00273D7F" w:rsidRDefault="00273D7F" w:rsidP="00273D7F">
      <w:pPr>
        <w:pStyle w:val="Heading2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09F683B5" w14:textId="3B3D4397" w:rsidR="00273D7F" w:rsidRPr="00273D7F" w:rsidRDefault="00273D7F" w:rsidP="00273D7F">
      <w:pPr>
        <w:pStyle w:val="Heading2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r>
        <w:t>admin</w:t>
      </w:r>
    </w:p>
    <w:p w14:paraId="3856CD93" w14:textId="410027D7" w:rsidR="00273D7F" w:rsidRDefault="00273D7F" w:rsidP="00273D7F">
      <w:pPr>
        <w:pStyle w:val="Heading2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</w:p>
    <w:p w14:paraId="3E05494F" w14:textId="7A995767" w:rsidR="00273D7F" w:rsidRDefault="00273D7F" w:rsidP="00273D7F">
      <w:pPr>
        <w:pStyle w:val="Heading2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67BAF4F7" w14:textId="1CB2DAF3" w:rsidR="00273D7F" w:rsidRDefault="00273D7F" w:rsidP="00273D7F">
      <w:pPr>
        <w:pStyle w:val="Heading2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môn</w:t>
      </w:r>
      <w:proofErr w:type="spellEnd"/>
    </w:p>
    <w:p w14:paraId="148666FC" w14:textId="3E32C454" w:rsidR="00273D7F" w:rsidRDefault="00273D7F" w:rsidP="00273D7F">
      <w:pPr>
        <w:pStyle w:val="Heading2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r>
        <w:t>khoa</w:t>
      </w:r>
    </w:p>
    <w:p w14:paraId="52C542D4" w14:textId="37D8A192" w:rsidR="00273D7F" w:rsidRPr="00273D7F" w:rsidRDefault="00273D7F" w:rsidP="00273D7F">
      <w:pPr>
        <w:pStyle w:val="Heading2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2A41434D" w14:textId="77777777" w:rsidR="00D6008C" w:rsidRPr="00D6008C" w:rsidRDefault="00D6008C" w:rsidP="00D6008C"/>
    <w:p w14:paraId="2653F362" w14:textId="77777777" w:rsidR="00D33663" w:rsidRPr="00D33663" w:rsidRDefault="00D33663" w:rsidP="00D33663"/>
    <w:p w14:paraId="39AC6932" w14:textId="77777777" w:rsidR="00D33663" w:rsidRPr="00D33663" w:rsidRDefault="00D33663" w:rsidP="00D33663"/>
    <w:p w14:paraId="219421B7" w14:textId="77777777" w:rsidR="00D33663" w:rsidRPr="00D33663" w:rsidRDefault="00D33663" w:rsidP="00D33663"/>
    <w:sectPr w:rsidR="00D33663" w:rsidRPr="00D33663" w:rsidSect="00925A75">
      <w:footerReference w:type="default" r:id="rId18"/>
      <w:pgSz w:w="11907" w:h="16840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56430" w14:textId="77777777" w:rsidR="00B13AFD" w:rsidRDefault="00B13AFD" w:rsidP="00CB2A04">
      <w:pPr>
        <w:spacing w:before="0" w:after="0" w:line="240" w:lineRule="auto"/>
      </w:pPr>
      <w:r>
        <w:separator/>
      </w:r>
    </w:p>
  </w:endnote>
  <w:endnote w:type="continuationSeparator" w:id="0">
    <w:p w14:paraId="08F3BD62" w14:textId="77777777" w:rsidR="00B13AFD" w:rsidRDefault="00B13AFD" w:rsidP="00CB2A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01400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68BAC" w14:textId="77777777" w:rsidR="00632E70" w:rsidRDefault="00632E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2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FD929BE" w14:textId="77777777" w:rsidR="00632E70" w:rsidRDefault="00632E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31DBD" w14:textId="77777777" w:rsidR="00B13AFD" w:rsidRDefault="00B13AFD" w:rsidP="00CB2A04">
      <w:pPr>
        <w:spacing w:before="0" w:after="0" w:line="240" w:lineRule="auto"/>
      </w:pPr>
      <w:r>
        <w:separator/>
      </w:r>
    </w:p>
  </w:footnote>
  <w:footnote w:type="continuationSeparator" w:id="0">
    <w:p w14:paraId="1D832BDA" w14:textId="77777777" w:rsidR="00B13AFD" w:rsidRDefault="00B13AFD" w:rsidP="00CB2A0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75D85"/>
    <w:multiLevelType w:val="hybridMultilevel"/>
    <w:tmpl w:val="EF401B80"/>
    <w:lvl w:ilvl="0" w:tplc="47FA8E36">
      <w:start w:val="1"/>
      <w:numFmt w:val="bullet"/>
      <w:pStyle w:val="StyleTr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21BFB"/>
    <w:multiLevelType w:val="hybridMultilevel"/>
    <w:tmpl w:val="F738CC76"/>
    <w:lvl w:ilvl="0" w:tplc="1454379E">
      <w:start w:val="1"/>
      <w:numFmt w:val="bullet"/>
      <w:pStyle w:val="StyleCng"/>
      <w:lvlText w:val="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8432F"/>
    <w:multiLevelType w:val="hybridMultilevel"/>
    <w:tmpl w:val="4ACE5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273F9"/>
    <w:multiLevelType w:val="hybridMultilevel"/>
    <w:tmpl w:val="B5B67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525C6"/>
    <w:multiLevelType w:val="hybridMultilevel"/>
    <w:tmpl w:val="A3E03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93E23"/>
    <w:multiLevelType w:val="multilevel"/>
    <w:tmpl w:val="1E446F42"/>
    <w:lvl w:ilvl="0">
      <w:start w:val="1"/>
      <w:numFmt w:val="decimal"/>
      <w:pStyle w:val="Heading1"/>
      <w:lvlText w:val="CHƯƠNG %1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127"/>
        </w:tabs>
        <w:ind w:left="212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836"/>
        </w:tabs>
        <w:ind w:left="2836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32042483">
    <w:abstractNumId w:val="0"/>
  </w:num>
  <w:num w:numId="2" w16cid:durableId="2065836283">
    <w:abstractNumId w:val="1"/>
  </w:num>
  <w:num w:numId="3" w16cid:durableId="325981621">
    <w:abstractNumId w:val="3"/>
  </w:num>
  <w:num w:numId="4" w16cid:durableId="2015106587">
    <w:abstractNumId w:val="5"/>
  </w:num>
  <w:num w:numId="5" w16cid:durableId="883565625">
    <w:abstractNumId w:val="4"/>
  </w:num>
  <w:num w:numId="6" w16cid:durableId="2025856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00F"/>
    <w:rsid w:val="0004599A"/>
    <w:rsid w:val="000474FC"/>
    <w:rsid w:val="00094E50"/>
    <w:rsid w:val="000E5332"/>
    <w:rsid w:val="001966CA"/>
    <w:rsid w:val="001C0EFD"/>
    <w:rsid w:val="001D5C07"/>
    <w:rsid w:val="00273D7F"/>
    <w:rsid w:val="002A4E1D"/>
    <w:rsid w:val="002A67AA"/>
    <w:rsid w:val="00395050"/>
    <w:rsid w:val="003A1C14"/>
    <w:rsid w:val="003A6408"/>
    <w:rsid w:val="003B5599"/>
    <w:rsid w:val="00502488"/>
    <w:rsid w:val="005B0489"/>
    <w:rsid w:val="005B6F6B"/>
    <w:rsid w:val="00602181"/>
    <w:rsid w:val="006142F2"/>
    <w:rsid w:val="00632E70"/>
    <w:rsid w:val="00645F92"/>
    <w:rsid w:val="00693892"/>
    <w:rsid w:val="00782997"/>
    <w:rsid w:val="0081406B"/>
    <w:rsid w:val="008607CB"/>
    <w:rsid w:val="00866461"/>
    <w:rsid w:val="008F545B"/>
    <w:rsid w:val="00925A75"/>
    <w:rsid w:val="0095701B"/>
    <w:rsid w:val="009A006E"/>
    <w:rsid w:val="00A30CCF"/>
    <w:rsid w:val="00A80F22"/>
    <w:rsid w:val="00AB2A05"/>
    <w:rsid w:val="00AD5FE3"/>
    <w:rsid w:val="00AF0403"/>
    <w:rsid w:val="00AF3021"/>
    <w:rsid w:val="00B118E7"/>
    <w:rsid w:val="00B13222"/>
    <w:rsid w:val="00B13AFD"/>
    <w:rsid w:val="00B42318"/>
    <w:rsid w:val="00BA000F"/>
    <w:rsid w:val="00BF5796"/>
    <w:rsid w:val="00C1094B"/>
    <w:rsid w:val="00C14E96"/>
    <w:rsid w:val="00C50212"/>
    <w:rsid w:val="00C517CE"/>
    <w:rsid w:val="00C876BC"/>
    <w:rsid w:val="00CA5A4A"/>
    <w:rsid w:val="00CB2A04"/>
    <w:rsid w:val="00CF74FA"/>
    <w:rsid w:val="00D03FB6"/>
    <w:rsid w:val="00D33663"/>
    <w:rsid w:val="00D6008C"/>
    <w:rsid w:val="00D74AB7"/>
    <w:rsid w:val="00DC391A"/>
    <w:rsid w:val="00E05303"/>
    <w:rsid w:val="00E70D20"/>
    <w:rsid w:val="00EE3593"/>
    <w:rsid w:val="00F05965"/>
    <w:rsid w:val="00FC7D76"/>
    <w:rsid w:val="00FE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B6BA9"/>
  <w15:chartTrackingRefBased/>
  <w15:docId w15:val="{F50FC2A2-9E49-4FB8-9B39-063A6146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050"/>
    <w:pPr>
      <w:spacing w:before="120" w:after="120" w:line="288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050"/>
    <w:pPr>
      <w:keepNext/>
      <w:keepLines/>
      <w:pageBreakBefore/>
      <w:numPr>
        <w:numId w:val="4"/>
      </w:numPr>
      <w:spacing w:before="0" w:after="240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050"/>
    <w:pPr>
      <w:keepNext/>
      <w:keepLines/>
      <w:numPr>
        <w:ilvl w:val="1"/>
        <w:numId w:val="4"/>
      </w:numPr>
      <w:tabs>
        <w:tab w:val="clear" w:pos="2127"/>
        <w:tab w:val="num" w:pos="567"/>
      </w:tabs>
      <w:ind w:left="56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050"/>
    <w:pPr>
      <w:keepNext/>
      <w:keepLines/>
      <w:numPr>
        <w:ilvl w:val="2"/>
        <w:numId w:val="4"/>
      </w:numPr>
      <w:tabs>
        <w:tab w:val="clear" w:pos="2836"/>
        <w:tab w:val="num" w:pos="709"/>
      </w:tabs>
      <w:ind w:left="709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D2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D2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D2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D2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D2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D2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050"/>
    <w:rPr>
      <w:rFonts w:ascii="Times New Roman" w:eastAsiaTheme="majorEastAsia" w:hAnsi="Times New Roman" w:cstheme="majorBidi"/>
      <w:b/>
      <w:cap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050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5050"/>
    <w:rPr>
      <w:rFonts w:ascii="Times New Roman" w:eastAsiaTheme="majorEastAsia" w:hAnsi="Times New Roman" w:cstheme="majorBidi"/>
      <w:b/>
      <w:i/>
      <w:sz w:val="26"/>
      <w:szCs w:val="24"/>
    </w:rPr>
  </w:style>
  <w:style w:type="paragraph" w:customStyle="1" w:styleId="DoanVB">
    <w:name w:val="DoanVB"/>
    <w:basedOn w:val="Normal"/>
    <w:qFormat/>
    <w:rsid w:val="00395050"/>
    <w:pPr>
      <w:ind w:firstLine="567"/>
    </w:pPr>
    <w:rPr>
      <w:rFonts w:eastAsiaTheme="majorEastAsia" w:cstheme="majorBidi"/>
      <w:szCs w:val="26"/>
    </w:rPr>
  </w:style>
  <w:style w:type="paragraph" w:customStyle="1" w:styleId="StyleTr">
    <w:name w:val="Style Trừ"/>
    <w:basedOn w:val="Normal"/>
    <w:qFormat/>
    <w:rsid w:val="00395050"/>
    <w:pPr>
      <w:numPr>
        <w:numId w:val="1"/>
      </w:numPr>
    </w:pPr>
  </w:style>
  <w:style w:type="paragraph" w:customStyle="1" w:styleId="StyleCng">
    <w:name w:val="Style Cộng"/>
    <w:basedOn w:val="Normal"/>
    <w:qFormat/>
    <w:rsid w:val="00395050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CB2A0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A0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CB2A0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A04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FC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70D20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D20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D20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D20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D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D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C876BC"/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876BC"/>
    <w:pPr>
      <w:ind w:left="851" w:hanging="567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C876BC"/>
    <w:pPr>
      <w:ind w:left="1276" w:hanging="709"/>
    </w:pPr>
    <w:rPr>
      <w:i/>
    </w:rPr>
  </w:style>
  <w:style w:type="character" w:styleId="Hyperlink">
    <w:name w:val="Hyperlink"/>
    <w:basedOn w:val="DefaultParagraphFont"/>
    <w:uiPriority w:val="99"/>
    <w:unhideWhenUsed/>
    <w:rsid w:val="00C876B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02488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DefaultParagraphFont"/>
    <w:rsid w:val="00AF3021"/>
  </w:style>
  <w:style w:type="character" w:customStyle="1" w:styleId="eop">
    <w:name w:val="eop"/>
    <w:basedOn w:val="DefaultParagraphFont"/>
    <w:rsid w:val="0081406B"/>
  </w:style>
  <w:style w:type="paragraph" w:styleId="ListParagraph">
    <w:name w:val="List Paragraph"/>
    <w:basedOn w:val="Normal"/>
    <w:uiPriority w:val="34"/>
    <w:qFormat/>
    <w:rsid w:val="00CF7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&#244;ng_d&#226;n_s&#7889;\Luyentap_KTQT_KLTN_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21F2D461CB8A4AB804AF76BC711FD6" ma:contentTypeVersion="5" ma:contentTypeDescription="Create a new document." ma:contentTypeScope="" ma:versionID="e993fe4380c843199000f015fe9e6f23">
  <xsd:schema xmlns:xsd="http://www.w3.org/2001/XMLSchema" xmlns:xs="http://www.w3.org/2001/XMLSchema" xmlns:p="http://schemas.microsoft.com/office/2006/metadata/properties" xmlns:ns2="64c4f37b-31d1-4cbe-9459-9655820d39ea" targetNamespace="http://schemas.microsoft.com/office/2006/metadata/properties" ma:root="true" ma:fieldsID="2c55c097a902bdd826ae454921745d70" ns2:_="">
    <xsd:import namespace="64c4f37b-31d1-4cbe-9459-9655820d39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4f37b-31d1-4cbe-9459-9655820d39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71771B-1179-4A55-8459-747B238B6E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F0B87D-3A3C-4948-9F20-D0CB195874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BCAEEF-19A4-4EE0-B599-B8DBDD4A92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BF4AC1-A2E4-4A08-BC3A-50050228E3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c4f37b-31d1-4cbe-9459-9655820d39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Luyentap_KTQT_KLTN_Template (1)</Template>
  <TotalTime>493</TotalTime>
  <Pages>14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A35973 Trương Tuấn Hiệp</cp:lastModifiedBy>
  <cp:revision>9</cp:revision>
  <dcterms:created xsi:type="dcterms:W3CDTF">2022-05-09T14:15:00Z</dcterms:created>
  <dcterms:modified xsi:type="dcterms:W3CDTF">2022-05-29T17:42:00Z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0x010100AD21F2D461CB8A4AB804AF76BC711FD6</vt:lpwstr>
  </property>
</Properties>
</file>